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ales_Inv_Rep/80105"/>
            <w:id w:val="-1130623254"/>
            <w:placeholder>
              <w:docPart w:val="63229BE11A044311AA78C4ED9947E615"/>
            </w:placeholder>
            <w:dataBinding w:prefixMappings="xmlns:ns0='urn:microsoft-dynamics-nav/reports/Sales_Inv_Rep/80105/'" w:xpath="/ns0:NavWordReportXmlPart[1]/ns0:Header[1]/ns0:YourReference_Lbl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ales_Inv_Rep/80105"/>
            <w:id w:val="-1425419817"/>
            <w:placeholder>
              <w:docPart w:val="E09F23DE48724A47B66E42FF06F0A498"/>
            </w:placeholder>
            <w:dataBinding w:prefixMappings="xmlns:ns0='urn:microsoft-dynamics-nav/reports/Sales_Inv_Rep/80105/'" w:xpath="/ns0:NavWordReportXmlPart[1]/ns0:Header[1]/ns0:SalesPersonBlank_Lbl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ales_Inv_Rep/80105"/>
            <w:id w:val="-1251649982"/>
            <w:placeholder>
              <w:docPart w:val="4F29546A99B2402894A60AC247E389A5"/>
            </w:placeholder>
            <w:dataBinding w:prefixMappings="xmlns:ns0='urn:microsoft-dynamics-nav/reports/Sales_Inv_Rep/80105/'" w:xpath="/ns0:NavWordReportXmlPart[1]/ns0:Header[1]/ns0:DueDate_Lbl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ales_Inv_Rep/80105"/>
            <w:id w:val="1934628656"/>
            <w:placeholder>
              <w:docPart w:val="977A4042FE6042F5B6D95665CD2BB017"/>
            </w:placeholder>
            <w:dataBinding w:prefixMappings="xmlns:ns0='urn:microsoft-dynamics-nav/reports/Sales_Inv_Rep/80105/'" w:xpath="/ns0:NavWordReportXmlPart[1]/ns0:Header[1]/ns0:PaymentTermsDescription_Lbl[1]" w:storeItemID="{AF7A6226-6056-400F-ADDA-E1ADA7C0825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Sales_Header/YourReference"/>
            <w:tag w:val="#Nav: Sales_Inv_Rep/80105"/>
            <w:id w:val="1620342425"/>
            <w:placeholder>
              <w:docPart w:val="3F664094DEFC42A088EFC09177A51A77"/>
            </w:placeholder>
            <w:dataBinding w:prefixMappings="xmlns:ns0='urn:microsoft-dynamics-nav/reports/Sales_Inv_Rep/80105/'" w:xpath="/ns0:NavWordReportXmlPart[1]/ns0:Sales_Header[1]/ns0:YourReference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Sales_Header/SalesPersonName"/>
            <w:tag w:val="#Nav: Sales_Inv_Rep/80105"/>
            <w:id w:val="-2093382796"/>
            <w:placeholder>
              <w:docPart w:val="3516213203CE4790BA765785B14E766B"/>
            </w:placeholder>
            <w:dataBinding w:prefixMappings="xmlns:ns0='urn:microsoft-dynamics-nav/reports/Sales_Inv_Rep/80105/'" w:xpath="/ns0:NavWordReportXmlPart[1]/ns0:Sales_Header[1]/ns0:SalesPersonName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ales_Inv_Rep/80105"/>
            <w:id w:val="1703123343"/>
            <w:placeholder>
              <w:docPart w:val="0FAE247910E14A5EAED6E9C07EBF7D3B"/>
            </w:placeholder>
            <w:dataBinding w:prefixMappings="xmlns:ns0='urn:microsoft-dynamics-nav/reports/Sales_Inv_Rep/80105/'" w:xpath="/ns0:NavWordReportXmlPart[1]/ns0:Header[1]/ns0:DueDate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ales_Inv_Rep/80105"/>
            <w:id w:val="-419950001"/>
            <w:placeholder>
              <w:docPart w:val="54CAC560A4AB4419B410B5940810B5DD"/>
            </w:placeholder>
            <w:dataBinding w:prefixMappings="xmlns:ns0='urn:microsoft-dynamics-nav/reports/Sales_Inv_Rep/80105/'" w:xpath="/ns0:NavWordReportXmlPart[1]/ns0:Header[1]/ns0:PaymentTermsDescription[1]" w:storeItemID="{AF7A6226-6056-400F-ADDA-E1ADA7C0825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ales_Inv_Rep/80105"/>
            <w:id w:val="-1266381342"/>
            <w:placeholder>
              <w:docPart w:val="F278324B74CF4205896C39AA69E59C7B"/>
            </w:placeholder>
            <w:dataBinding w:prefixMappings="xmlns:ns0='urn:microsoft-dynamics-nav/reports/Sales_Inv_Rep/80105/'" w:xpath="/ns0:NavWordReportXmlPart[1]/ns0:Header[1]/ns0:OrderNo_Lbl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ales_Inv_Rep/80105"/>
            <w:id w:val="-1844006567"/>
            <w:placeholder>
              <w:docPart w:val="9766D0E1140440609F61820FFF2AFB2B"/>
            </w:placeholder>
            <w:dataBinding w:prefixMappings="xmlns:ns0='urn:microsoft-dynamics-nav/reports/Sales_Inv_Rep/80105/'" w:xpath="/ns0:NavWordReportXmlPart[1]/ns0:Header[1]/ns0:ShipmentMethodDescription_Lbl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ales_Inv_Rep/80105"/>
            <w:id w:val="283549672"/>
            <w:placeholder>
              <w:docPart w:val="4B2FED3CBD024AD19E5C49EE52E5B2DC"/>
            </w:placeholder>
            <w:dataBinding w:prefixMappings="xmlns:ns0='urn:microsoft-dynamics-nav/reports/Sales_Inv_Rep/80105/'" w:xpath="/ns0:NavWordReportXmlPart[1]/ns0:Header[1]/ns0:PaymentMethodDescription_Lbl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ales_Inv_Rep/80105"/>
            <w:id w:val="-1064484745"/>
            <w:placeholder>
              <w:docPart w:val="D5F3D5BD845A4A3C851A6A42EA83BABD"/>
            </w:placeholder>
            <w:dataBinding w:prefixMappings="xmlns:ns0='urn:microsoft-dynamics-nav/reports/Sales_Inv_Rep/80105/'" w:xpath="/ns0:NavWordReportXmlPart[1]/ns0:Header[1]/ns0:PaymentReference_Lbl[1]" w:storeItemID="{AF7A6226-6056-400F-ADDA-E1ADA7C0825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ales_Inv_Rep/80105"/>
            <w:id w:val="1867791684"/>
            <w:placeholder>
              <w:docPart w:val="DAFDC200264A46739AA6BB9B7E7FA71F"/>
            </w:placeholder>
            <w:dataBinding w:prefixMappings="xmlns:ns0='urn:microsoft-dynamics-nav/reports/Sales_Inv_Rep/80105/'" w:xpath="/ns0:NavWordReportXmlPart[1]/ns0:Header[1]/ns0:OrderNo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Sales_Header/ShipmentMethodDescription"/>
            <w:tag w:val="#Nav: Sales_Inv_Rep/80105"/>
            <w:id w:val="-168258069"/>
            <w:placeholder>
              <w:docPart w:val="C8789146DF1A4D79BCD11805EA820C4D"/>
            </w:placeholder>
            <w:dataBinding w:prefixMappings="xmlns:ns0='urn:microsoft-dynamics-nav/reports/Sales_Inv_Rep/80105/'" w:xpath="/ns0:NavWordReportXmlPart[1]/ns0:Sales_Header[1]/ns0:ShipmentMethodDescription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ales_Inv_Rep/80105"/>
            <w:id w:val="-359043298"/>
            <w:placeholder>
              <w:docPart w:val="EAB14F6EA54B4D3F88B9F8D68B371EB3"/>
            </w:placeholder>
            <w:dataBinding w:prefixMappings="xmlns:ns0='urn:microsoft-dynamics-nav/reports/Sales_Inv_Rep/80105/'" w:xpath="/ns0:NavWordReportXmlPart[1]/ns0:Header[1]/ns0:PaymentMethodDescription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ales_Inv_Rep/80105"/>
            <w:id w:val="1617714208"/>
            <w:placeholder>
              <w:docPart w:val="23A2AAC1CDF14258A3A888CCE0CF4678"/>
            </w:placeholder>
            <w:dataBinding w:prefixMappings="xmlns:ns0='urn:microsoft-dynamics-nav/reports/Sales_Inv_Rep/80105/'" w:xpath="/ns0:NavWordReportXmlPart[1]/ns0:Header[1]/ns0:PaymentReference[1]" w:storeItemID="{AF7A6226-6056-400F-ADDA-E1ADA7C0825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5A5F39" w14:paraId="0041B603" w14:textId="183F3F0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5A5F39" w14:paraId="73F0484F" w14:textId="1991533D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PackageTrackingNo_Lbl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ales_Inv_Rep/80105"/>
            <w:id w:val="-318811175"/>
            <w:placeholder>
              <w:docPart w:val="DefaultPlaceholder_-1854013440"/>
            </w:placeholder>
            <w:dataBinding w:prefixMappings="xmlns:ns0='urn:microsoft-dynamics-nav/reports/Sales_Inv_Rep/80105/'" w:xpath="/ns0:NavWordReportXmlPart[1]/ns0:Header[1]/ns0:Line[1]/ns0:JobNo_Lbl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5A5F39" w14:paraId="65EC1B88" w14:textId="25409F76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5A5F39" w14:paraId="2DE9237F" w14:textId="4B45A882">
                <w:pPr>
                  <w:rPr>
                    <w:lang w:val="da-DK"/>
                  </w:rPr>
                </w:pPr>
                <w:proofErr w:type="spellStart"/>
                <w:r>
                  <w:t>PackageTrackingNo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ales_Inv_Rep/80105"/>
            <w:id w:val="252478305"/>
            <w:placeholder>
              <w:docPart w:val="DefaultPlaceholder_-1854013440"/>
            </w:placeholder>
            <w:dataBinding w:prefixMappings="xmlns:ns0='urn:microsoft-dynamics-nav/reports/Sales_Inv_Rep/80105/'" w:xpath="/ns0:NavWordReportXmlPart[1]/ns0:Header[1]/ns0:Line[1]/ns0:JobNo[1]" w:storeItemID="{AF7A6226-6056-400F-ADDA-E1ADA7C08250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ales_Inv_Rep/80105"/>
        <w:id w:val="348460567"/>
        <w15:dataBinding w:prefixMappings="xmlns:ns0='urn:microsoft-dynamics-nav/reports/Sales_Inv_Rep/80105/'" w:xpath="/ns0:NavWordReportXmlPart[1]/ns0:Header[1]/ns0:WorkDescriptionLines" w:storeItemID="{AF7A6226-6056-400F-ADDA-E1ADA7C08250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ales_Inv_Rep/80105"/>
                <w:id w:val="-1271001730"/>
                <w:placeholder>
                  <w:docPart w:val="DefaultPlaceholder_-1854013440"/>
                </w:placeholder>
                <w:dataBinding w:prefixMappings="xmlns:ns0='urn:microsoft-dynamics-nav/reports/Sales_Inv_Rep/80105/'" w:xpath="/ns0:NavWordReportXmlPart[1]/ns0:Header[1]/ns0:WorkDescriptionLines[1]/ns0:WorkDescriptionLine[1]" w:storeItemID="{AF7A6226-6056-400F-ADDA-E1ADA7C08250}"/>
                <w:text/>
              </w:sdtPr>
              <w:sdtEndPr/>
              <w:sdtContent>
                <w:p w:rsidR="00D54DEE" w:rsidP="005A5F39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ales_Inv_Rep/80105"/>
            <w:id w:val="771446451"/>
            <w:placeholder>
              <w:docPart w:val="985D1A8CC0F94F1291A72C14E133DEC6"/>
            </w:placeholder>
            <w:dataBinding w:prefixMappings="xmlns:ns0='urn:microsoft-dynamics-nav/reports/Sales_Inv_Rep/80105/'" w:xpath="/ns0:NavWordReportXmlPart[1]/ns0:Header[1]/ns0:Line[1]/ns0:ItemNo_Line_Lbl[1]" w:storeItemID="{AF7A6226-6056-400F-ADDA-E1ADA7C08250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ales_Inv_Rep/80105"/>
            <w:id w:val="1545399846"/>
            <w:placeholder>
              <w:docPart w:val="985D1A8CC0F94F1291A72C14E133DEC6"/>
            </w:placeholder>
            <w:dataBinding w:prefixMappings="xmlns:ns0='urn:microsoft-dynamics-nav/reports/Sales_Inv_Rep/80105/'" w:xpath="/ns0:NavWordReportXmlPart[1]/ns0:Header[1]/ns0:Line[1]/ns0:Description_Line_Lbl[1]" w:storeItemID="{AF7A6226-6056-400F-ADDA-E1ADA7C08250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ales_Inv_Rep/80105"/>
            <w:id w:val="-833229876"/>
            <w:placeholder>
              <w:docPart w:val="985D1A8CC0F94F1291A72C14E133DEC6"/>
            </w:placeholder>
            <w:dataBinding w:prefixMappings="xmlns:ns0='urn:microsoft-dynamics-nav/reports/Sales_Inv_Rep/80105/'" w:xpath="/ns0:NavWordReportXmlPart[1]/ns0:Header[1]/ns0:Line[1]/ns0:ShipmentDate_Line_Lbl[1]" w:storeItemID="{AF7A6226-6056-400F-ADDA-E1ADA7C08250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ales_Inv_Rep/80105"/>
            <w:id w:val="616415257"/>
            <w:placeholder>
              <w:docPart w:val="985D1A8CC0F94F1291A72C14E133DEC6"/>
            </w:placeholder>
            <w:dataBinding w:prefixMappings="xmlns:ns0='urn:microsoft-dynamics-nav/reports/Sales_Inv_Rep/80105/'" w:xpath="/ns0:NavWordReportXmlPart[1]/ns0:Header[1]/ns0:Line[1]/ns0:Quantity_Line_Lbl[1]" w:storeItemID="{AF7A6226-6056-400F-ADDA-E1ADA7C08250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ales_Inv_Rep/80105"/>
            <w:id w:val="-1521079236"/>
            <w:placeholder>
              <w:docPart w:val="985D1A8CC0F94F1291A72C14E133DEC6"/>
            </w:placeholder>
            <w:dataBinding w:prefixMappings="xmlns:ns0='urn:microsoft-dynamics-nav/reports/Sales_Inv_Rep/80105/'" w:xpath="/ns0:NavWordReportXmlPart[1]/ns0:Header[1]/ns0:Line[1]/ns0:UnitPrice_Lbl[1]" w:storeItemID="{AF7A6226-6056-400F-ADDA-E1ADA7C08250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ales_Inv_Rep/80105"/>
            <w:id w:val="1291246806"/>
            <w:placeholder>
              <w:docPart w:val="985D1A8CC0F94F1291A72C14E133DEC6"/>
            </w:placeholder>
            <w:dataBinding w:prefixMappings="xmlns:ns0='urn:microsoft-dynamics-nav/reports/Sales_Inv_Rep/80105/'" w:xpath="/ns0:NavWordReportXmlPart[1]/ns0:Header[1]/ns0:Line[1]/ns0:VATPct_Line_Lbl[1]" w:storeItemID="{AF7A6226-6056-400F-ADDA-E1ADA7C08250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ales_Inv_Rep/80105"/>
            <w:id w:val="1532234539"/>
            <w:placeholder>
              <w:docPart w:val="985D1A8CC0F94F1291A72C14E133DEC6"/>
            </w:placeholder>
            <w:dataBinding w:prefixMappings="xmlns:ns0='urn:microsoft-dynamics-nav/reports/Sales_Inv_Rep/80105/'" w:xpath="/ns0:NavWordReportXmlPart[1]/ns0:Header[1]/ns0:Line[1]/ns0:LineAmount_Line_Lbl[1]" w:storeItemID="{AF7A6226-6056-400F-ADDA-E1ADA7C08250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Sales_Header/Line"/>
          <w:tag w:val="#Nav: Sales_Inv_Rep/80105"/>
          <w:id w:val="1327254768"/>
          <w15:dataBinding w:prefixMappings="xmlns:ns0='urn:microsoft-dynamics-nav/reports/Sales_Inv_Rep/80105/'" w:xpath="/ns0:NavWordReportXmlPart[1]/ns0:Sales_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ales_Inv_Rep/80105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ales_Inv_Rep/80105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5A5F39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ales_Inv_Rep/80105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ales_Inv_Rep/80105/'" w:xpath="/ns0:NavWordReportXmlPart[1]/ns0:Header[1]/ns0:Line[1]/ns0:Description_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5A5F39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ales_Inv_Rep/80105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ales_Inv_Rep/80105/'" w:xpath="/ns0:NavWordReportXmlPart[1]/ns0:Header[1]/ns0:Line[1]/ns0:ShipmentDate_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5A5F39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ales_Inv_Rep/80105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ales_Inv_Rep/80105/'" w:xpath="/ns0:NavWordReportXmlPart[1]/ns0:Header[1]/ns0:Line[1]/ns0:Quantity_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5A5F39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ales_Inv_Rep/80105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ales_Inv_Rep/80105/'" w:xpath="/ns0:NavWordReportXmlPart[1]/ns0:Header[1]/ns0:Line[1]/ns0:UnitOfMeasur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5A5F39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ales_Inv_Rep/80105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ales_Inv_Rep/80105/'" w:xpath="/ns0:NavWordReportXmlPart[1]/ns0:Header[1]/ns0:Line[1]/ns0:UnitPric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5A5F39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ales_Inv_Rep/80105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ales_Inv_Rep/80105/'" w:xpath="/ns0:NavWordReportXmlPart[1]/ns0:Header[1]/ns0:Line[1]/ns0:LineDiscountPercentText_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5A5F39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ales_Inv_Rep/80105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ales_Inv_Rep/80105/'" w:xpath="/ns0:NavWordReportXmlPart[1]/ns0:Header[1]/ns0:Line[1]/ns0:VATPct_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5A5F39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ales_Inv_Rep/80105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ales_Inv_Rep/80105/'" w:xpath="/ns0:NavWordReportXmlPart[1]/ns0:Header[1]/ns0:Line[1]/ns0:LineAmount_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5A5F39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ales_Inv_Rep/80105"/>
          <w:id w:val="1981810996"/>
          <w15:dataBinding w:prefixMappings="xmlns:ns0='urn:microsoft-dynamics-nav/reports/Sales_Inv_Rep/80105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_Inv_Rep/80105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ales_Inv_Rep/80105/'" w:xpath="/ns0:NavWordReportXmlPart[1]/ns0:Header[1]/ns0:ReportTotalsLine[1]/ns0:Description_ReportTotals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5A5F39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_Inv_Rep/80105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ales_Inv_Rep/80105/'" w:xpath="/ns0:NavWordReportXmlPart[1]/ns0:Header[1]/ns0:ReportTotalsLine[1]/ns0:Amount_ReportTotals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5A5F39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ales_Inv_Rep/80105"/>
            <w:id w:val="721562155"/>
            <w:placeholder>
              <w:docPart w:val="DefaultPlaceholder_-1854013440"/>
            </w:placeholder>
            <w:dataBinding w:prefixMappings="xmlns:ns0='urn:microsoft-dynamics-nav/reports/Sales_Inv_Rep/80105/'" w:xpath="/ns0:NavWordReportXmlPart[1]/ns0:Header[1]/ns0:Totals[1]/ns0:TotalAmountExclInclVATText[1]" w:storeItemID="{AF7A6226-6056-400F-ADDA-E1ADA7C08250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ales_Inv_Rep/80105"/>
            <w:id w:val="74169730"/>
            <w:placeholder>
              <w:docPart w:val="DefaultPlaceholder_-1854013440"/>
            </w:placeholder>
            <w:dataBinding w:prefixMappings="xmlns:ns0='urn:microsoft-dynamics-nav/reports/Sales_Inv_Rep/80105/'" w:xpath="/ns0:NavWordReportXmlPart[1]/ns0:Header[1]/ns0:Totals[1]/ns0:TotalAmountExclInclVAT[1]" w:storeItemID="{AF7A6226-6056-400F-ADDA-E1ADA7C08250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ales_Inv_Rep/80105"/>
        <w:id w:val="647710353"/>
        <w:placeholder>
          <w:docPart w:val="DefaultPlaceholder_-1854013440"/>
        </w:placeholder>
        <w:dataBinding w:prefixMappings="xmlns:ns0='urn:microsoft-dynamics-nav/reports/Sales_Inv_Rep/80105/'" w:xpath="/ns0:NavWordReportXmlPart[1]/ns0:Header[1]/ns0:RemainingAmountText[1]" w:storeItemID="{AF7A6226-6056-400F-ADDA-E1ADA7C08250}"/>
        <w:text/>
      </w:sdtPr>
      <w:sdtEndPr/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ales_Inv_Rep/80105"/>
            <w:id w:val="1875570075"/>
            <w:placeholder>
              <w:docPart w:val="DefaultPlaceholder_1081868574"/>
            </w:placeholder>
            <w:dataBinding w:prefixMappings="xmlns:ns0='urn:microsoft-dynamics-nav/reports/Sales_Inv_Rep/80105/'" w:xpath="/ns0:NavWordReportXmlPart[1]/ns0:Header[1]/ns0:VATClauses_Lbl[1]" w:storeItemID="{AF7A6226-6056-400F-ADDA-E1ADA7C0825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ales_Inv_Rep/80105"/>
            <w:id w:val="-853264483"/>
            <w:placeholder>
              <w:docPart w:val="DefaultPlaceholder_1081868574"/>
            </w:placeholder>
            <w:dataBinding w:prefixMappings="xmlns:ns0='urn:microsoft-dynamics-nav/reports/Sales_Inv_Rep/80105/'" w:xpath="/ns0:NavWordReportXmlPart[1]/ns0:Header[1]/ns0:VATIdentifier_Lbl[1]" w:storeItemID="{AF7A6226-6056-400F-ADDA-E1ADA7C08250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ales_Inv_Rep/80105"/>
          <w:id w:val="1234901919"/>
          <w15:dataBinding w:prefixMappings="xmlns:ns0='urn:microsoft-dynamics-nav/reports/Sales_Inv_Rep/80105/'" w:xpath="/ns0:NavWordReportXmlPart[1]/ns0:Header[1]/ns0:VATClauseLine" w:storeItemID="{AF7A6226-6056-400F-ADDA-E1ADA7C08250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ales_Inv_Rep/80105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ales_Inv_Rep/80105/'" w:xpath="/ns0:NavWordReportXmlPart[1]/ns0:Header[1]/ns0:VATClauseLine[1]/ns0:VATIdentifier_VATClause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5A5F39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ales_Inv_Rep/80105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ales_Inv_Rep/80105/'" w:xpath="/ns0:NavWordReportXmlPart[1]/ns0:Header[1]/ns0:VATClauseLine[1]/ns0:Description_VATClause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5A5F39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ales_Inv_Rep/80105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ales_Inv_Rep/80105/'" w:xpath="/ns0:NavWordReportXmlPart[1]/ns0:Header[1]/ns0:VATClauseLine[1]/ns0:VATAmount_VATClauseLine[1]" w:storeItemID="{AF7A6226-6056-400F-ADDA-E1ADA7C08250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5A5F39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ales_Inv_Rep/80105"/>
          <w:id w:val="-1502423256"/>
          <w15:dataBinding w:prefixMappings="xmlns:ns0='urn:microsoft-dynamics-nav/reports/Sales_Inv_Rep/80105/'" w:xpath="/ns0:NavWordReportXmlPart[1]/ns0:Header[1]/ns0:LineFee" w:storeItemID="{AF7A6226-6056-400F-ADDA-E1ADA7C0825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ales_Inv_Rep/80105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ales_Inv_Rep/80105/'" w:xpath="/ns0:NavWordReportXmlPart[1]/ns0:Header[1]/ns0:LineFee[1]/ns0:LineFeeCaptionText[1]" w:storeItemID="{AF7A6226-6056-400F-ADDA-E1ADA7C08250}"/>
                      <w:text/>
                    </w:sdtPr>
                    <w:sdtEndPr/>
                    <w:sdtContent>
                      <w:p w:rsidR="00D54DEE" w:rsidP="005A5F39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ales_Inv_Rep/80105"/>
        <w:id w:val="940566818"/>
        <w15:dataBinding w:prefixMappings="xmlns:ns0='urn:microsoft-dynamics-nav/reports/Sales_Inv_Rep/80105/'" w:xpath="/ns0:NavWordReportXmlPart[1]/ns0:Header[1]/ns0:PaymentReportingArgument" w:storeItemID="{AF7A6226-6056-400F-ADDA-E1ADA7C0825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ales_Inv_Rep/80105"/>
                <w:id w:val="-804161553"/>
                <w:dataBinding w:prefixMappings="xmlns:ns0='urn:microsoft-dynamics-nav/reports/Sales_Inv_Rep/80105/'" w:xpath="/ns0:NavWordReportXmlPart[1]/ns0:Header[1]/ns0:PaymentReportingArgument[1]/ns0:PaymentServiceLogo[1]" w:storeItemID="{AF7A6226-6056-400F-ADDA-E1ADA7C08250}"/>
                <w:picture/>
              </w:sdtPr>
              <w:sdtEndPr/>
              <w:sdtContent>
                <w:p w:rsidR="00123A7D" w:rsidP="005A5F39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ales_Inv_Rep/80105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ales_Inv_Rep/80105/'" w:xpath="/ns0:NavWordReportXmlPart[1]/ns0:Header[1]/ns0:PaymentReportingArgument[1]/ns0:PaymentServiceText_Url[1]" w:storeItemID="{AF7A6226-6056-400F-ADDA-E1ADA7C08250}"/>
                <w:text/>
              </w:sdtPr>
              <w:sdtEndPr/>
              <w:sdtContent>
                <w:p w:rsidRPr="00123A7D" w:rsidR="00245B0E" w:rsidP="005A5F39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6B0" w:rsidP="00E40C63" w:rsidRDefault="006306B0" w14:paraId="280AB9D2" w14:textId="77777777">
      <w:pPr>
        <w:spacing w:after="0"/>
      </w:pPr>
      <w:r>
        <w:separator/>
      </w:r>
    </w:p>
  </w:endnote>
  <w:endnote w:type="continuationSeparator" w:id="0">
    <w:p w:rsidR="006306B0" w:rsidP="00E40C63" w:rsidRDefault="006306B0" w14:paraId="6EFBFE4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ales_Inv_Rep/80105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ales_Inv_Rep/80105/'" w:xpath="/ns0:NavWordReportXmlPart[1]/ns0:Header[1]/ns0:CompanyLegalStatement[1]" w:storeItemID="{AF7A6226-6056-400F-ADDA-E1ADA7C0825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ales_Inv_Rep/80105"/>
          <w:id w:val="1896625259"/>
          <w:placeholder>
            <w:docPart w:val="054778FD3B804B0395E33E0348229CE9"/>
          </w:placeholder>
          <w:dataBinding w:prefixMappings="xmlns:ns0='urn:microsoft-dynamics-nav/reports/Sales_Inv_Rep/80105/'" w:xpath="/ns0:NavWordReportXmlPart[1]/ns0:Header[1]/ns0:CompanyLegalStatement[1]" w:storeItemID="{AF7A6226-6056-400F-ADDA-E1ADA7C0825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ales_Inv_Rep/80105"/>
          <w:id w:val="1000698169"/>
          <w:placeholder>
            <w:docPart w:val="5B0A98CDBECA4FC3BC7918DD25E7F753"/>
          </w:placeholder>
          <w:dataBinding w:prefixMappings="xmlns:ns0='urn:microsoft-dynamics-nav/reports/Sales_Inv_Rep/80105/'" w:xpath="/ns0:NavWordReportXmlPart[1]/ns0:Header[1]/ns0:CompanyVATRegistrationNo_Lbl[1]" w:storeItemID="{AF7A6226-6056-400F-ADDA-E1ADA7C08250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ales_Inv_Rep/80105"/>
          <w:id w:val="-23945152"/>
          <w:placeholder>
            <w:docPart w:val="38D3127B98B147CAAFA424A5F82950C8"/>
          </w:placeholder>
          <w:dataBinding w:prefixMappings="xmlns:ns0='urn:microsoft-dynamics-nav/reports/Sales_Inv_Rep/80105/'" w:xpath="/ns0:NavWordReportXmlPart[1]/ns0:Header[1]/ns0:HomePage_Header_Lbl[1]" w:storeItemID="{AF7A6226-6056-400F-ADDA-E1ADA7C08250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ales_Inv_Rep/80105"/>
          <w:id w:val="560367384"/>
          <w:placeholder>
            <w:docPart w:val="A81DB1F39E204D46A84F95F9F080C66B"/>
          </w:placeholder>
          <w:dataBinding w:prefixMappings="xmlns:ns0='urn:microsoft-dynamics-nav/reports/Sales_Inv_Rep/80105/'" w:xpath="/ns0:NavWordReportXmlPart[1]/ns0:Header[1]/ns0:CompanyPhoneNo_Lbl[1]" w:storeItemID="{AF7A6226-6056-400F-ADDA-E1ADA7C08250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ales_Inv_Rep/80105"/>
          <w:id w:val="-272474917"/>
          <w:placeholder>
            <w:docPart w:val="7F8B9C0B253F40E1A624578D9A23ECDD"/>
          </w:placeholder>
          <w:dataBinding w:prefixMappings="xmlns:ns0='urn:microsoft-dynamics-nav/reports/Sales_Inv_Rep/80105/'" w:xpath="/ns0:NavWordReportXmlPart[1]/ns0:Header[1]/ns0:EMail_Header_Lbl[1]" w:storeItemID="{AF7A6226-6056-400F-ADDA-E1ADA7C0825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ales_Inv_Rep/80105"/>
          <w:id w:val="-1968960596"/>
          <w:placeholder>
            <w:docPart w:val="542B45161D324E28AEE5E66E927497EC"/>
          </w:placeholder>
          <w:dataBinding w:prefixMappings="xmlns:ns0='urn:microsoft-dynamics-nav/reports/Sales_Inv_Rep/80105/'" w:xpath="/ns0:NavWordReportXmlPart[1]/ns0:Header[1]/ns0:CompanyVATRegistrationNo[1]" w:storeItemID="{AF7A6226-6056-400F-ADDA-E1ADA7C0825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ales_Inv_Rep/80105"/>
          <w:id w:val="412437649"/>
          <w:placeholder>
            <w:docPart w:val="67B453FC7B04421CBE247EE125419382"/>
          </w:placeholder>
          <w:dataBinding w:prefixMappings="xmlns:ns0='urn:microsoft-dynamics-nav/reports/Sales_Inv_Rep/80105/'" w:xpath="/ns0:NavWordReportXmlPart[1]/ns0:Header[1]/ns0:CompanyHomePage[1]" w:storeItemID="{AF7A6226-6056-400F-ADDA-E1ADA7C0825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ales_Inv_Rep/80105"/>
          <w:id w:val="-1162540195"/>
          <w:placeholder>
            <w:docPart w:val="4FD74BEB63934A8DB0749BA4D6B083ED"/>
          </w:placeholder>
          <w:dataBinding w:prefixMappings="xmlns:ns0='urn:microsoft-dynamics-nav/reports/Sales_Inv_Rep/80105/'" w:xpath="/ns0:NavWordReportXmlPart[1]/ns0:Header[1]/ns0:CompanyPhoneNo[1]" w:storeItemID="{AF7A6226-6056-400F-ADDA-E1ADA7C0825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ales_Inv_Rep/80105"/>
          <w:id w:val="860396444"/>
          <w:placeholder>
            <w:docPart w:val="54068B715CF34F89A307530FB3EFB91B"/>
          </w:placeholder>
          <w:dataBinding w:prefixMappings="xmlns:ns0='urn:microsoft-dynamics-nav/reports/Sales_Inv_Rep/80105/'" w:xpath="/ns0:NavWordReportXmlPart[1]/ns0:Header[1]/ns0:CompanyEMail[1]" w:storeItemID="{AF7A6226-6056-400F-ADDA-E1ADA7C0825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ales_Inv_Rep/80105"/>
          <w:id w:val="536472809"/>
          <w:placeholder>
            <w:docPart w:val="AF51C37BE9C544C0B02CEF6870C757E4"/>
          </w:placeholder>
          <w:dataBinding w:prefixMappings="xmlns:ns0='urn:microsoft-dynamics-nav/reports/Sales_Inv_Rep/80105/'" w:xpath="/ns0:NavWordReportXmlPart[1]/ns0:Header[1]/ns0:CompanyBankName[1]" w:storeItemID="{AF7A6226-6056-400F-ADDA-E1ADA7C08250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ales_Inv_Rep/80105"/>
          <w:id w:val="72087598"/>
          <w:placeholder>
            <w:docPart w:val="8BB73B2AFE6D4228987D25F8338CE8D7"/>
          </w:placeholder>
          <w:dataBinding w:prefixMappings="xmlns:ns0='urn:microsoft-dynamics-nav/reports/Sales_Inv_Rep/80105/'" w:xpath="/ns0:NavWordReportXmlPart[1]/ns0:Header[1]/ns0:CompanyIBAN_Lbl[1]" w:storeItemID="{AF7A6226-6056-400F-ADDA-E1ADA7C08250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ales_Inv_Rep/80105"/>
          <w:id w:val="-687442409"/>
          <w:placeholder>
            <w:docPart w:val="07CDFF1FA1804FACA6815EAA30AEA205"/>
          </w:placeholder>
          <w:dataBinding w:prefixMappings="xmlns:ns0='urn:microsoft-dynamics-nav/reports/Sales_Inv_Rep/80105/'" w:xpath="/ns0:NavWordReportXmlPart[1]/ns0:Header[1]/ns0:CompanySWIFT_Lbl[1]" w:storeItemID="{AF7A6226-6056-400F-ADDA-E1ADA7C08250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ales_Inv_Rep/80105"/>
          <w:id w:val="-1395651447"/>
          <w:placeholder>
            <w:docPart w:val="C6D430F265AB42D5A18429D7044A0AD9"/>
          </w:placeholder>
          <w:dataBinding w:prefixMappings="xmlns:ns0='urn:microsoft-dynamics-nav/reports/Sales_Inv_Rep/80105/'" w:xpath="/ns0:NavWordReportXmlPart[1]/ns0:Header[1]/ns0:CompanyGiroNo_Lbl[1]" w:storeItemID="{AF7A6226-6056-400F-ADDA-E1ADA7C0825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6306B0" w14:paraId="2B9064EF" w14:textId="77777777">
          <w:pPr>
            <w:pStyle w:val="NoSpacing"/>
          </w:pPr>
          <w:sdt>
            <w:sdtPr>
              <w:alias w:val="#Nav: /Header/CompanyBankBranchNo"/>
              <w:tag w:val="#Nav: Sales_Inv_Rep/80105"/>
              <w:id w:val="800194651"/>
              <w:placeholder>
                <w:docPart w:val="405406A4FC564D2182F4A115F0F9E0CF"/>
              </w:placeholder>
              <w:dataBinding w:prefixMappings="xmlns:ns0='urn:microsoft-dynamics-nav/reports/Sales_Inv_Rep/80105/'" w:xpath="/ns0:NavWordReportXmlPart[1]/ns0:Header[1]/ns0:CompanyBankBranchNo[1]" w:storeItemID="{AF7A6226-6056-400F-ADDA-E1ADA7C0825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ales_Inv_Rep/80105"/>
              <w:id w:val="-578668554"/>
              <w:placeholder>
                <w:docPart w:val="BB7EA51D2D6D4A77A524CEE5744643E8"/>
              </w:placeholder>
              <w:dataBinding w:prefixMappings="xmlns:ns0='urn:microsoft-dynamics-nav/reports/Sales_Inv_Rep/80105/'" w:xpath="/ns0:NavWordReportXmlPart[1]/ns0:Header[1]/ns0:CompanyBankAccountNo[1]" w:storeItemID="{AF7A6226-6056-400F-ADDA-E1ADA7C0825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ales_Inv_Rep/80105"/>
          <w:id w:val="513045610"/>
          <w:placeholder>
            <w:docPart w:val="EFC7A9B9C4594CF8B0D6449E717EF56F"/>
          </w:placeholder>
          <w:dataBinding w:prefixMappings="xmlns:ns0='urn:microsoft-dynamics-nav/reports/Sales_Inv_Rep/80105/'" w:xpath="/ns0:NavWordReportXmlPart[1]/ns0:Header[1]/ns0:CompanyIBAN[1]" w:storeItemID="{AF7A6226-6056-400F-ADDA-E1ADA7C0825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ales_Inv_Rep/80105"/>
          <w:id w:val="1536079020"/>
          <w:placeholder>
            <w:docPart w:val="A3D56298C27C447A84E225A91C2B10E0"/>
          </w:placeholder>
          <w:dataBinding w:prefixMappings="xmlns:ns0='urn:microsoft-dynamics-nav/reports/Sales_Inv_Rep/80105/'" w:xpath="/ns0:NavWordReportXmlPart[1]/ns0:Header[1]/ns0:CompanySWIFT[1]" w:storeItemID="{AF7A6226-6056-400F-ADDA-E1ADA7C0825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ales_Inv_Rep/80105"/>
          <w:id w:val="-1971888300"/>
          <w:placeholder>
            <w:docPart w:val="7854EDE10DC34A08B41378DE66AE7F7B"/>
          </w:placeholder>
          <w:dataBinding w:prefixMappings="xmlns:ns0='urn:microsoft-dynamics-nav/reports/Sales_Inv_Rep/80105/'" w:xpath="/ns0:NavWordReportXmlPart[1]/ns0:Header[1]/ns0:CompanyGiroNo[1]" w:storeItemID="{AF7A6226-6056-400F-ADDA-E1ADA7C0825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6B0" w:rsidP="00E40C63" w:rsidRDefault="006306B0" w14:paraId="36707850" w14:textId="77777777">
      <w:pPr>
        <w:spacing w:after="0"/>
      </w:pPr>
      <w:r>
        <w:separator/>
      </w:r>
    </w:p>
  </w:footnote>
  <w:footnote w:type="continuationSeparator" w:id="0">
    <w:p w:rsidR="006306B0" w:rsidP="00E40C63" w:rsidRDefault="006306B0" w14:paraId="72833E37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6306B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ales_Inv_Rep/80105"/>
              <w:id w:val="1118172250"/>
              <w:placeholder>
                <w:docPart w:val="85F17D8968A64DA6A4F66CAAC909213D"/>
              </w:placeholder>
              <w:dataBinding w:prefixMappings="xmlns:ns0='urn:microsoft-dynamics-nav/reports/Sales_Inv_Rep/80105/'" w:xpath="/ns0:NavWordReportXmlPart[1]/ns0:Header[1]/ns0:DocumentTitle_Lbl[1]" w:storeItemID="{AF7A6226-6056-400F-ADDA-E1ADA7C0825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Sales_Header/DocumentNo"/>
              <w:tag w:val="#Nav: Sales_Inv_Rep/80105"/>
              <w:id w:val="-1792285139"/>
              <w:placeholder>
                <w:docPart w:val="85F17D8968A64DA6A4F66CAAC909213D"/>
              </w:placeholder>
              <w:dataBinding w:prefixMappings="xmlns:ns0='urn:microsoft-dynamics-nav/reports/Sales_Inv_Rep/80105/'" w:xpath="/ns0:NavWordReportXmlPart[1]/ns0:Sales_Header[1]/ns0:DocumentNo[1]" w:storeItemID="{AF7A6226-6056-400F-ADDA-E1ADA7C0825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Sales_Header/DocumentDate"/>
            <w:tag w:val="#Nav: Sales_Inv_Rep/80105"/>
            <w:id w:val="-1183590736"/>
            <w:placeholder>
              <w:docPart w:val="647FBC123D0D4A4C8824A50443E4DFC1"/>
            </w:placeholder>
            <w:dataBinding w:prefixMappings="xmlns:ns0='urn:microsoft-dynamics-nav/reports/Sales_Inv_Rep/80105/'" w:xpath="/ns0:NavWordReportXmlPart[1]/ns0:Sales_Header[1]/ns0:DocumentDate[1]" w:storeItemID="{AF7A6226-6056-400F-ADDA-E1ADA7C08250}"/>
            <w:text/>
          </w:sdtPr>
          <w:sdtEndPr/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306B0" w14:paraId="6F84FF38" w14:textId="5EFD9613">
          <w:pPr>
            <w:pStyle w:val="NoSpacing"/>
            <w:rPr>
              <w:b/>
            </w:rPr>
          </w:pPr>
          <w:sdt>
            <w:sdtPr>
              <w:alias w:val="#Nav: /Header/Page_Lbl"/>
              <w:tag w:val="#Nav: Sales_Inv_Rep/80105"/>
              <w:id w:val="-1719745130"/>
              <w:placeholder>
                <w:docPart w:val="85F17D8968A64DA6A4F66CAAC909213D"/>
              </w:placeholder>
              <w:dataBinding w:prefixMappings="xmlns:ns0='urn:microsoft-dynamics-nav/reports/Sales_Inv_Rep/80105/'" w:xpath="/ns0:NavWordReportXmlPart[1]/ns0:Header[1]/ns0:Page_Lbl[1]" w:storeItemID="{AF7A6226-6056-400F-ADDA-E1ADA7C0825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5A5F39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5A5F39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"/>
      <w:gridCol w:w="539"/>
      <w:gridCol w:w="9122"/>
    </w:tblGrid>
    <w:tr w:rsidR="005A5F39" w:rsidTr="00D45AE8" w14:paraId="2C235313" w14:textId="77777777">
      <w:tc>
        <w:tcPr>
          <w:tcW w:w="180" w:type="dxa"/>
        </w:tcPr>
        <w:p w:rsidR="005A5F39" w:rsidP="005A5F39" w:rsidRDefault="005A5F39" w14:paraId="13B278AB" w14:textId="77777777">
          <w:pPr>
            <w:pStyle w:val="EmptyCellLayoutStyle"/>
            <w:spacing w:after="0" w:line="240" w:lineRule="auto"/>
          </w:pPr>
        </w:p>
      </w:tc>
      <w:tc>
        <w:tcPr>
          <w:tcW w:w="539" w:type="dxa"/>
        </w:tcPr>
        <w:p w:rsidR="005A5F39" w:rsidP="005A5F39" w:rsidRDefault="005A5F39" w14:paraId="40CBF7E3" w14:textId="77777777">
          <w:pPr>
            <w:pStyle w:val="EmptyCellLayoutStyle"/>
            <w:spacing w:after="0" w:line="240" w:lineRule="auto"/>
          </w:pPr>
        </w:p>
      </w:tc>
      <w:tc>
        <w:tcPr>
          <w:tcW w:w="9122" w:type="dxa"/>
        </w:tcPr>
        <w:p w:rsidR="005A5F39" w:rsidP="005A5F39" w:rsidRDefault="005A5F39" w14:paraId="6BF1890B" w14:textId="77777777">
          <w:pPr>
            <w:pStyle w:val="EmptyCellLayoutStyle"/>
            <w:spacing w:after="0" w:line="240" w:lineRule="auto"/>
          </w:pPr>
        </w:p>
      </w:tc>
    </w:tr>
    <w:tr w:rsidR="005A5F39" w:rsidTr="00D45AE8" w14:paraId="5E3DC3B8" w14:textId="77777777">
      <w:tc>
        <w:tcPr>
          <w:tcW w:w="180" w:type="dxa"/>
        </w:tcPr>
        <w:p w:rsidR="005A5F39" w:rsidP="005A5F39" w:rsidRDefault="005A5F39" w14:paraId="6236BEEA" w14:textId="77777777">
          <w:pPr>
            <w:pStyle w:val="EmptyCellLayoutStyle"/>
            <w:spacing w:after="0" w:line="240" w:lineRule="auto"/>
          </w:pPr>
        </w:p>
      </w:tc>
      <w:tc>
        <w:tcPr>
          <w:tcW w:w="539" w:type="dxa"/>
        </w:tcPr>
        <w:p w:rsidR="005A5F39" w:rsidP="005A5F39" w:rsidRDefault="005A5F39" w14:paraId="69470DFE" w14:textId="77777777">
          <w:pPr>
            <w:pStyle w:val="EmptyCellLayoutStyle"/>
            <w:spacing w:after="0" w:line="240" w:lineRule="auto"/>
          </w:pPr>
        </w:p>
      </w:tc>
      <w:tc>
        <w:tcPr>
          <w:tcW w:w="912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39" w:type="dxa"/>
            <w:bottom w:w="0" w:type="dxa"/>
            <w:right w:w="0" w:type="dxa"/>
          </w:tcMar>
        </w:tcPr>
        <w:p w:rsidR="005A5F39" w:rsidP="005A5F39" w:rsidRDefault="005A5F39" w14:paraId="65F0B432" w14:textId="77777777">
          <w:pPr>
            <w:spacing w:after="0"/>
          </w:pPr>
          <w:r>
            <w:rPr>
              <w:noProof/>
            </w:rPr>
            <w:drawing>
              <wp:inline distT="0" distB="0" distL="0" distR="0" wp14:anchorId="767C4FE6" wp14:editId="1A1216D4">
                <wp:extent cx="5397474" cy="647697"/>
                <wp:effectExtent l="0" t="0" r="0" b="0"/>
                <wp:docPr id="3" name="img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474" cy="647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A5F39" w:rsidTr="00D45AE8" w14:paraId="2AB5F086" w14:textId="77777777">
      <w:tc>
        <w:tcPr>
          <w:tcW w:w="180" w:type="dxa"/>
        </w:tcPr>
        <w:p w:rsidR="005A5F39" w:rsidP="005A5F39" w:rsidRDefault="005A5F39" w14:paraId="028A56B8" w14:textId="77777777">
          <w:pPr>
            <w:pStyle w:val="EmptyCellLayoutStyle"/>
            <w:spacing w:after="0" w:line="240" w:lineRule="auto"/>
          </w:pPr>
        </w:p>
      </w:tc>
      <w:tc>
        <w:tcPr>
          <w:tcW w:w="539" w:type="dxa"/>
        </w:tcPr>
        <w:p w:rsidR="005A5F39" w:rsidP="005A5F39" w:rsidRDefault="005A5F39" w14:paraId="102D8167" w14:textId="77777777">
          <w:pPr>
            <w:pStyle w:val="EmptyCellLayoutStyle"/>
            <w:spacing w:after="0" w:line="240" w:lineRule="auto"/>
          </w:pPr>
        </w:p>
      </w:tc>
      <w:tc>
        <w:tcPr>
          <w:tcW w:w="9122" w:type="dxa"/>
        </w:tcPr>
        <w:p w:rsidR="005A5F39" w:rsidP="005A5F39" w:rsidRDefault="005A5F39" w14:paraId="3CC9F482" w14:textId="77777777">
          <w:pPr>
            <w:pStyle w:val="EmptyCellLayoutStyle"/>
            <w:spacing w:after="0" w:line="240" w:lineRule="auto"/>
          </w:pPr>
        </w:p>
      </w:tc>
    </w:tr>
    <w:tr w:rsidR="005A5F39" w:rsidTr="00D45AE8" w14:paraId="6D15D325" w14:textId="77777777">
      <w:tc>
        <w:tcPr>
          <w:tcW w:w="180" w:type="dxa"/>
        </w:tcPr>
        <w:p w:rsidR="005A5F39" w:rsidP="005A5F39" w:rsidRDefault="005A5F39" w14:paraId="20D92198" w14:textId="77777777">
          <w:pPr>
            <w:pStyle w:val="EmptyCellLayoutStyle"/>
            <w:spacing w:after="0" w:line="240" w:lineRule="auto"/>
          </w:pPr>
        </w:p>
      </w:tc>
      <w:tc>
        <w:tcPr>
          <w:tcW w:w="53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661"/>
          </w:tblGrid>
          <w:tr w:rsidR="005A5F39" w:rsidTr="00D45AE8" w14:paraId="45854375" w14:textId="77777777">
            <w:trPr>
              <w:trHeight w:val="783"/>
            </w:trPr>
            <w:tc>
              <w:tcPr>
                <w:tcW w:w="9662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5A5F39" w:rsidP="005A5F39" w:rsidRDefault="005A5F39" w14:paraId="44EA80B0" w14:textId="77777777">
                <w:pPr>
                  <w:spacing w:after="0"/>
                  <w:jc w:val="center"/>
                </w:pPr>
              </w:p>
              <w:p w:rsidR="005A5F39" w:rsidP="005A5F39" w:rsidRDefault="005A5F39" w14:paraId="7357A9D0" w14:textId="7AC6D7D5">
                <w:pPr>
                  <w:spacing w:after="0"/>
                  <w:jc w:val="center"/>
                </w:pP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6th 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Floor (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Wing A), 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Westcon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 Point Building|Mahiga </w:t>
                </w:r>
                <w:proofErr w:type="spell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Mairu</w:t>
                </w:r>
                <w:proofErr w:type="spellEnd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 Avenue,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 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off </w:t>
                </w:r>
                <w:proofErr w:type="spellStart"/>
                <w:proofErr w:type="gram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Waiyaki</w:t>
                </w:r>
                <w:proofErr w:type="spellEnd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 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Way</w:t>
                </w:r>
                <w:proofErr w:type="gramEnd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,Westalnds</w:t>
                </w:r>
                <w:proofErr w:type="spellEnd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,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 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Nairobi,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 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Kenya</w:t>
                </w:r>
              </w:p>
              <w:p w:rsidR="005A5F39" w:rsidP="005A5F39" w:rsidRDefault="005A5F39" w14:paraId="051A9484" w14:textId="4D3445F0">
                <w:pPr>
                  <w:spacing w:after="0"/>
                  <w:jc w:val="center"/>
                </w:pP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P.O. Box 14688-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00800, </w:t>
                </w:r>
                <w:proofErr w:type="spell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Westlands</w:t>
                </w:r>
                <w:proofErr w:type="spellEnd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, Nairobi, Kenya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|+254 20 4343 116;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 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+254 20 4343 117|M: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 </w:t>
                </w: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+254 716 002 059;</w:t>
                </w:r>
              </w:p>
              <w:p w:rsidR="005A5F39" w:rsidP="005A5F39" w:rsidRDefault="005A5F39" w14:paraId="5490792B" w14:textId="48EBF872">
                <w:pPr>
                  <w:spacing w:after="0"/>
                  <w:jc w:val="center"/>
                </w:pP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Web;www.afidep.org          </w:t>
                </w:r>
              </w:p>
            </w:tc>
          </w:tr>
        </w:tbl>
        <w:p w:rsidR="005A5F39" w:rsidP="005A5F39" w:rsidRDefault="005A5F39" w14:paraId="2479BB5E" w14:textId="77777777">
          <w:pPr>
            <w:spacing w:after="0"/>
          </w:pPr>
        </w:p>
      </w:tc>
    </w:tr>
    <w:tr w:rsidR="005A5F39" w:rsidTr="00D45AE8" w14:paraId="7AC519D1" w14:textId="77777777">
      <w:tc>
        <w:tcPr>
          <w:tcW w:w="180" w:type="dxa"/>
        </w:tcPr>
        <w:p w:rsidR="005A5F39" w:rsidP="005A5F39" w:rsidRDefault="005A5F39" w14:paraId="79523603" w14:textId="77777777">
          <w:pPr>
            <w:pStyle w:val="EmptyCellLayoutStyle"/>
            <w:spacing w:after="0" w:line="240" w:lineRule="auto"/>
          </w:pPr>
        </w:p>
      </w:tc>
      <w:tc>
        <w:tcPr>
          <w:tcW w:w="539" w:type="dxa"/>
        </w:tcPr>
        <w:p w:rsidR="005A5F39" w:rsidP="005A5F39" w:rsidRDefault="005A5F39" w14:paraId="61EF0FCB" w14:textId="77777777">
          <w:pPr>
            <w:pStyle w:val="EmptyCellLayoutStyle"/>
            <w:spacing w:after="0" w:line="240" w:lineRule="auto"/>
          </w:pPr>
        </w:p>
      </w:tc>
      <w:tc>
        <w:tcPr>
          <w:tcW w:w="9122" w:type="dxa"/>
        </w:tcPr>
        <w:p w:rsidR="005A5F39" w:rsidP="005A5F39" w:rsidRDefault="005A5F39" w14:paraId="2B3DBE95" w14:textId="77777777">
          <w:pPr>
            <w:pStyle w:val="EmptyCellLayoutStyle"/>
            <w:spacing w:after="0" w:line="240" w:lineRule="auto"/>
          </w:pPr>
        </w:p>
      </w:tc>
    </w:tr>
  </w:tbl>
  <w:p w:rsidRPr="005A5F39" w:rsidR="00C43401" w:rsidP="005A5F39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A5F39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06B0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2E88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EmptyCellLayoutStyle">
    <w:name w:val="EmptyCellLayoutStyle"/>
    <w:rsid w:val="005A5F39"/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652f381d27d406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3F5C4E"/>
    <w:rsid w:val="00401EE8"/>
    <w:rsid w:val="00441283"/>
    <w:rsid w:val="004966EF"/>
    <w:rsid w:val="005073E4"/>
    <w:rsid w:val="00507E0A"/>
    <w:rsid w:val="00574D85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_ I n v _ R e p / 8 0 1 0 5 / " >  
     < S a l e s _ H e a d e r >  
         < A d d r 1 > A d d r 1 < / A d d r 1 >  
         < A d d r 2 > A d d r 2 < / A d d r 2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I n f o _ P i c t u r e > C o m p a n y I n f o _ P i c t u r e < / C o m p a n y I n f o _ P i c t u r e >  
         < C o m p a n y I n f o _ P i c t u r e _ C o n t r o l 1 1 0 2 7 5 6 0 1 4 > C o m p a n y I n f o _ P i c t u r e _ C o n t r o l 1 1 0 2 7 5 6 0 1 4 < / C o m p a n y I n f o _ P i c t u r e _ C o n t r o l 1 1 0 2 7 5 6 0 1 4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N A M E > C O M P A N Y N A M E < / C O M P A N Y N A M E >  
         < C O M P A N Y N A M E _ C o n t r o l 1 1 0 2 7 5 5 0 1 5 > C O M P A N Y N A M E _ C o n t r o l 1 1 0 2 7 5 5 0 1 5 < / C O M P A N Y N A M E _ C o n t r o l 1 1 0 2 7 5 5 0 1 5 >  
         < C O M P A N Y N A M E _ C o n t r o l 1 1 0 2 7 5 6 0 2 7 > C O M P A N Y N A M E _ C o n t r o l 1 1 0 2 7 5 6 0 2 7 < / C O M P A N Y N A M E _ C o n t r o l 1 1 0 2 7 5 6 0 2 7 >  
         < C O M P A N Y N A M E _ C o n t r o l 1 1 0 2 7 5 6 0 2 8 > C O M P A N Y N A M E _ C o n t r o l 1 1 0 2 7 5 6 0 2 8 < / C O M P A N Y N A M E _ C o n t r o l 1 1 0 2 7 5 6 0 2 8 >  
         < C o m p a n y P h o n e N o L b l > C o m p a n y P h o n e N o L b l < / C o m p a n y P h o n e N o L b l >  
         < C o m p N a m e > C o m p N a m e < / C o m p N a m e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E m a i l > E m a i l < / E m a i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S a l e s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4780E6-DE81-4250-8D08-C99828C522D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2024-08-13T11:24:00Z</dcterms:modified>
</cp:coreProperties>
</file>